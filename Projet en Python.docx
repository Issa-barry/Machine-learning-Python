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1B6DFB" w:rsidRDefault="002554CD" w:rsidP="001B6DFB">
      <w:pPr>
        <w:pStyle w:val="Photo"/>
        <w:spacing w:line="27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B6DFB">
        <w:rPr>
          <w:rFonts w:ascii="Arial" w:hAnsi="Arial" w:cs="Arial"/>
          <w:noProof/>
          <w:color w:val="0D0D0D" w:themeColor="text1" w:themeTint="F2"/>
          <w:sz w:val="24"/>
          <w:szCs w:val="24"/>
          <w:lang w:eastAsia="fr-FR"/>
        </w:rPr>
        <w:drawing>
          <wp:inline distT="0" distB="0" distL="0" distR="0" wp14:anchorId="52DF757F" wp14:editId="61AB72B5">
            <wp:extent cx="5002117" cy="3648710"/>
            <wp:effectExtent l="0" t="0" r="8255" b="8890"/>
            <wp:docPr id="22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 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374" cy="3667863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Pr="001B6DFB" w:rsidRDefault="007F13F6" w:rsidP="00B41DAF">
      <w:pPr>
        <w:pStyle w:val="Titre1"/>
        <w:jc w:val="center"/>
      </w:pPr>
      <w:r w:rsidRPr="001B6DFB">
        <w:t>PROJET EN PYTHON</w:t>
      </w:r>
    </w:p>
    <w:p w:rsidR="00C6554A" w:rsidRPr="001B6DFB" w:rsidRDefault="00C20F25" w:rsidP="00B41DAF">
      <w:pPr>
        <w:pStyle w:val="Titre1"/>
        <w:jc w:val="center"/>
      </w:pPr>
      <w:r w:rsidRPr="001B6DFB">
        <w:t>Classification binaire</w:t>
      </w:r>
    </w:p>
    <w:p w:rsidR="00BB3925" w:rsidRPr="001B6DFB" w:rsidRDefault="00BB3925" w:rsidP="001B6DFB">
      <w:pPr>
        <w:pStyle w:val="Coordonnes"/>
        <w:spacing w:line="27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>BARRY Issa</w:t>
      </w:r>
      <w:r w:rsidR="00C6554A" w:rsidRPr="001B6DFB">
        <w:rPr>
          <w:rFonts w:ascii="Arial" w:hAnsi="Arial" w:cs="Arial"/>
          <w:color w:val="0D0D0D" w:themeColor="text1" w:themeTint="F2"/>
          <w:sz w:val="24"/>
          <w:szCs w:val="24"/>
          <w:lang w:bidi="fr-FR"/>
        </w:rPr>
        <w:t xml:space="preserve"> | </w:t>
      </w:r>
      <w:r w:rsidR="0059132F">
        <w:rPr>
          <w:rFonts w:ascii="Arial" w:hAnsi="Arial" w:cs="Arial"/>
          <w:color w:val="0D0D0D" w:themeColor="text1" w:themeTint="F2"/>
          <w:sz w:val="24"/>
          <w:szCs w:val="24"/>
        </w:rPr>
        <w:t>le 28</w:t>
      </w:r>
      <w:bookmarkStart w:id="0" w:name="_GoBack"/>
      <w:bookmarkEnd w:id="0"/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>/03/2020</w:t>
      </w:r>
    </w:p>
    <w:p w:rsidR="000D0092" w:rsidRPr="004F7938" w:rsidRDefault="000D0092" w:rsidP="004F7938">
      <w:pPr>
        <w:pStyle w:val="Titre1"/>
      </w:pPr>
      <w:r w:rsidRPr="004F7938">
        <w:t>Contexte</w:t>
      </w:r>
    </w:p>
    <w:p w:rsidR="000D0092" w:rsidRPr="001B6DFB" w:rsidRDefault="000D0092" w:rsidP="001B6DFB">
      <w:pPr>
        <w:spacing w:line="27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>Ce projet consiste à entrainer un modèle de classification binaire sur des données relative à une campagne  de prêts bancaires réalisée pour une institution bancaire.</w:t>
      </w:r>
    </w:p>
    <w:p w:rsidR="000D0092" w:rsidRPr="001B6DFB" w:rsidRDefault="000D0092" w:rsidP="004F7938">
      <w:pPr>
        <w:pStyle w:val="Titre1"/>
      </w:pPr>
      <w:r w:rsidRPr="001B6DFB">
        <w:t>O</w:t>
      </w:r>
      <w:r w:rsidR="00C773ED" w:rsidRPr="001B6DFB">
        <w:t>bjectif</w:t>
      </w:r>
    </w:p>
    <w:p w:rsidR="000D0092" w:rsidRPr="001B6DFB" w:rsidRDefault="000D0092" w:rsidP="001B6DFB">
      <w:pPr>
        <w:pStyle w:val="Listepuces"/>
        <w:numPr>
          <w:ilvl w:val="0"/>
          <w:numId w:val="1"/>
        </w:numPr>
        <w:spacing w:line="27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>Gestion des données manquantes</w:t>
      </w:r>
    </w:p>
    <w:p w:rsidR="000D0092" w:rsidRPr="001B6DFB" w:rsidRDefault="000D0092" w:rsidP="001B6DFB">
      <w:pPr>
        <w:pStyle w:val="Listepuces"/>
        <w:numPr>
          <w:ilvl w:val="0"/>
          <w:numId w:val="1"/>
        </w:numPr>
        <w:spacing w:line="27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>Trouver les meilleurs modèles</w:t>
      </w:r>
    </w:p>
    <w:p w:rsidR="00C6554A" w:rsidRPr="00BC2307" w:rsidRDefault="000D0092" w:rsidP="001B6DFB">
      <w:pPr>
        <w:pStyle w:val="Listepuces"/>
        <w:numPr>
          <w:ilvl w:val="0"/>
          <w:numId w:val="1"/>
        </w:numPr>
        <w:spacing w:line="27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 xml:space="preserve">Soumettre les résultats pour voir le score </w:t>
      </w:r>
    </w:p>
    <w:p w:rsidR="002C74C0" w:rsidRPr="001B6DFB" w:rsidRDefault="000D0092" w:rsidP="001B6DFB">
      <w:pPr>
        <w:spacing w:line="276" w:lineRule="auto"/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</w:pPr>
      <w:r w:rsidRPr="001B6DF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La </w:t>
      </w:r>
      <w:r w:rsidRPr="001B6DFB"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>méthode des </w:t>
      </w:r>
      <w:r w:rsidRPr="001B6DFB">
        <w:rPr>
          <w:rFonts w:ascii="Arial" w:hAnsi="Arial" w:cs="Arial"/>
          <w:bCs/>
          <w:i/>
          <w:iCs/>
          <w:color w:val="0D0D0D" w:themeColor="text1" w:themeTint="F2"/>
          <w:sz w:val="24"/>
          <w:szCs w:val="24"/>
          <w:shd w:val="clear" w:color="auto" w:fill="FFFFFF"/>
        </w:rPr>
        <w:t>k</w:t>
      </w:r>
      <w:r w:rsidRPr="001B6DFB"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 xml:space="preserve"> plus proches voisins et le model de régression logistique sont </w:t>
      </w:r>
      <w:r w:rsidR="00CC6D31" w:rsidRPr="001B6DFB"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>les algorithmes</w:t>
      </w:r>
      <w:r w:rsidRPr="001B6DFB">
        <w:rPr>
          <w:rFonts w:ascii="Arial" w:hAnsi="Arial" w:cs="Arial"/>
          <w:bCs/>
          <w:color w:val="0D0D0D" w:themeColor="text1" w:themeTint="F2"/>
          <w:sz w:val="24"/>
          <w:szCs w:val="24"/>
          <w:shd w:val="clear" w:color="auto" w:fill="FFFFFF"/>
        </w:rPr>
        <w:t xml:space="preserve"> qui ont vraiment marché pour moi.</w:t>
      </w:r>
    </w:p>
    <w:p w:rsidR="00CC6D31" w:rsidRPr="004F7938" w:rsidRDefault="00CC6D31" w:rsidP="004F7938">
      <w:pPr>
        <w:pStyle w:val="Titre1"/>
      </w:pPr>
      <w:r w:rsidRPr="004F7938">
        <w:lastRenderedPageBreak/>
        <w:t>Méthode  k-NN :</w:t>
      </w:r>
    </w:p>
    <w:p w:rsidR="00CC6D31" w:rsidRPr="001B6DFB" w:rsidRDefault="00CC6D31" w:rsidP="001B6DFB">
      <w:pPr>
        <w:spacing w:line="276" w:lineRule="auto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 w:rsidRPr="001B6DF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La méthode des </w:t>
      </w:r>
      <w:r w:rsidRPr="001B6DFB">
        <w:rPr>
          <w:rStyle w:val="lev"/>
          <w:rFonts w:ascii="Arial" w:hAnsi="Arial" w:cs="Arial"/>
          <w:b w:val="0"/>
          <w:color w:val="0D0D0D" w:themeColor="text1" w:themeTint="F2"/>
          <w:sz w:val="24"/>
          <w:szCs w:val="24"/>
          <w:shd w:val="clear" w:color="auto" w:fill="FFFFFF"/>
        </w:rPr>
        <w:t>K plus proches voisins</w:t>
      </w:r>
      <w:r w:rsidRPr="001B6DF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(</w:t>
      </w:r>
      <w:r w:rsidRPr="001B6DFB">
        <w:rPr>
          <w:rStyle w:val="lev"/>
          <w:rFonts w:ascii="Arial" w:hAnsi="Arial" w:cs="Arial"/>
          <w:b w:val="0"/>
          <w:color w:val="0D0D0D" w:themeColor="text1" w:themeTint="F2"/>
          <w:sz w:val="24"/>
          <w:szCs w:val="24"/>
          <w:shd w:val="clear" w:color="auto" w:fill="FFFFFF"/>
        </w:rPr>
        <w:t>KNN</w:t>
      </w:r>
      <w:r w:rsidRPr="001B6DF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) a pour but de classifier des points cibles en fonction de leurs distances par rapport à des points constituant un échantillon d’apprentissage (c’est-à-dire dont la classe est connue a priori).</w:t>
      </w:r>
    </w:p>
    <w:p w:rsidR="00DD6ABB" w:rsidRPr="001B6DFB" w:rsidRDefault="00DD6ABB" w:rsidP="001B6DFB">
      <w:pPr>
        <w:spacing w:line="276" w:lineRule="auto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 w:rsidRPr="001B6DF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Quand on l’utilise en classification le résultat est une classe d'appartenance</w:t>
      </w:r>
      <w:r w:rsidR="00D4702D" w:rsidRPr="001B6DF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. Un objet d'entrée est classifié selon le résultat majoritaire des statistiques de classes d'appartenance de ses k plus proches voisins, (</w:t>
      </w:r>
      <w:r w:rsidR="00D4702D" w:rsidRPr="001B6DFB">
        <w:rPr>
          <w:rFonts w:ascii="Arial" w:hAnsi="Arial" w:cs="Arial"/>
          <w:i/>
          <w:iCs/>
          <w:color w:val="0D0D0D" w:themeColor="text1" w:themeTint="F2"/>
          <w:sz w:val="24"/>
          <w:szCs w:val="24"/>
          <w:shd w:val="clear" w:color="auto" w:fill="FFFFFF"/>
        </w:rPr>
        <w:t>k</w:t>
      </w:r>
      <w:r w:rsidR="00D4702D" w:rsidRPr="001B6DF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est un nombre entier positif généralement petit). Si </w:t>
      </w:r>
      <w:r w:rsidR="00D4702D" w:rsidRPr="001B6DFB">
        <w:rPr>
          <w:rFonts w:ascii="Arial" w:hAnsi="Arial" w:cs="Arial"/>
          <w:i/>
          <w:iCs/>
          <w:color w:val="0D0D0D" w:themeColor="text1" w:themeTint="F2"/>
          <w:sz w:val="24"/>
          <w:szCs w:val="24"/>
          <w:shd w:val="clear" w:color="auto" w:fill="FFFFFF"/>
        </w:rPr>
        <w:t>k</w:t>
      </w:r>
      <w:r w:rsidR="00D4702D" w:rsidRPr="001B6DF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= 1, alors l'objet est affecté à la classe d'appartenance de son proche voisin.</w:t>
      </w:r>
    </w:p>
    <w:p w:rsidR="00D94D4C" w:rsidRPr="004F7938" w:rsidRDefault="00D94D4C" w:rsidP="004F7938">
      <w:pPr>
        <w:pStyle w:val="Titre1"/>
      </w:pPr>
      <w:r w:rsidRPr="004F7938">
        <w:t>Comment c’est dérouler le travail ? </w:t>
      </w:r>
    </w:p>
    <w:p w:rsidR="00D4702D" w:rsidRPr="001B6DFB" w:rsidRDefault="00D94D4C" w:rsidP="001B6DFB">
      <w:pPr>
        <w:pStyle w:val="Listepuces"/>
        <w:numPr>
          <w:ilvl w:val="0"/>
          <w:numId w:val="1"/>
        </w:numPr>
        <w:spacing w:line="27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 xml:space="preserve">D’abord </w:t>
      </w:r>
      <w:r w:rsidR="00D4702D" w:rsidRPr="001B6DFB">
        <w:rPr>
          <w:rFonts w:ascii="Arial" w:hAnsi="Arial" w:cs="Arial"/>
          <w:color w:val="0D0D0D" w:themeColor="text1" w:themeTint="F2"/>
          <w:sz w:val="24"/>
          <w:szCs w:val="24"/>
        </w:rPr>
        <w:t xml:space="preserve"> j’ai chargé les données (</w:t>
      </w:r>
      <w:proofErr w:type="spellStart"/>
      <w:r w:rsidR="00D4702D" w:rsidRPr="001B6DFB">
        <w:rPr>
          <w:rFonts w:ascii="Arial" w:hAnsi="Arial" w:cs="Arial"/>
          <w:color w:val="0D0D0D" w:themeColor="text1" w:themeTint="F2"/>
          <w:sz w:val="24"/>
          <w:szCs w:val="24"/>
        </w:rPr>
        <w:t>bank_train_data</w:t>
      </w:r>
      <w:proofErr w:type="spellEnd"/>
      <w:r w:rsidR="00D4702D" w:rsidRPr="001B6DFB">
        <w:rPr>
          <w:rFonts w:ascii="Arial" w:hAnsi="Arial" w:cs="Arial"/>
          <w:color w:val="0D0D0D" w:themeColor="text1" w:themeTint="F2"/>
          <w:sz w:val="24"/>
          <w:szCs w:val="24"/>
        </w:rPr>
        <w:t xml:space="preserve"> et </w:t>
      </w:r>
      <w:proofErr w:type="spellStart"/>
      <w:r w:rsidR="00D4702D" w:rsidRPr="001B6DFB">
        <w:rPr>
          <w:rFonts w:ascii="Arial" w:hAnsi="Arial" w:cs="Arial"/>
          <w:color w:val="0D0D0D" w:themeColor="text1" w:themeTint="F2"/>
          <w:sz w:val="24"/>
          <w:szCs w:val="24"/>
        </w:rPr>
        <w:t>bank_train_csv</w:t>
      </w:r>
      <w:proofErr w:type="spellEnd"/>
      <w:r w:rsidR="00D4702D" w:rsidRPr="001B6DFB">
        <w:rPr>
          <w:rFonts w:ascii="Arial" w:hAnsi="Arial" w:cs="Arial"/>
          <w:color w:val="0D0D0D" w:themeColor="text1" w:themeTint="F2"/>
          <w:sz w:val="24"/>
          <w:szCs w:val="24"/>
        </w:rPr>
        <w:t>)</w:t>
      </w:r>
    </w:p>
    <w:p w:rsidR="00D4702D" w:rsidRPr="001B6DFB" w:rsidRDefault="00D4702D" w:rsidP="001B6DFB">
      <w:pPr>
        <w:pStyle w:val="Listepuces"/>
        <w:numPr>
          <w:ilvl w:val="0"/>
          <w:numId w:val="1"/>
        </w:numPr>
        <w:spacing w:line="27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>Ensuite j’ai utilisé  « </w:t>
      </w:r>
      <w:proofErr w:type="spellStart"/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>get_dummies</w:t>
      </w:r>
      <w:proofErr w:type="spellEnd"/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 xml:space="preserve"> » pour le codage </w:t>
      </w:r>
    </w:p>
    <w:p w:rsidR="0088781A" w:rsidRPr="001B6DFB" w:rsidRDefault="0088781A" w:rsidP="001B6DFB">
      <w:pPr>
        <w:pStyle w:val="Listepuces"/>
        <w:numPr>
          <w:ilvl w:val="0"/>
          <w:numId w:val="1"/>
        </w:numPr>
        <w:spacing w:line="27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>Puis pour chacun des deux fichiers j’ai pris un échantillon de 60% pour l’entrainement</w:t>
      </w:r>
    </w:p>
    <w:p w:rsidR="0088781A" w:rsidRPr="001B6DFB" w:rsidRDefault="008E47BE" w:rsidP="001B6DFB">
      <w:pPr>
        <w:pStyle w:val="Listepuces"/>
        <w:numPr>
          <w:ilvl w:val="0"/>
          <w:numId w:val="1"/>
        </w:numPr>
        <w:spacing w:line="27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>Et les fonctions utilisées sont :</w:t>
      </w:r>
    </w:p>
    <w:p w:rsidR="008E47BE" w:rsidRPr="001B6DFB" w:rsidRDefault="009C2AF5" w:rsidP="001B6DFB">
      <w:pPr>
        <w:pStyle w:val="Listepuces"/>
        <w:numPr>
          <w:ilvl w:val="0"/>
          <w:numId w:val="0"/>
        </w:numPr>
        <w:spacing w:line="276" w:lineRule="auto"/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 xml:space="preserve">• </w:t>
      </w:r>
      <w:proofErr w:type="spellStart"/>
      <w:r w:rsidR="008E47BE" w:rsidRPr="001B6DFB">
        <w:rPr>
          <w:rFonts w:ascii="Arial" w:hAnsi="Arial" w:cs="Arial"/>
          <w:color w:val="0D0D0D" w:themeColor="text1" w:themeTint="F2"/>
          <w:sz w:val="24"/>
          <w:szCs w:val="24"/>
        </w:rPr>
        <w:t>euclidian_distance</w:t>
      </w:r>
      <w:proofErr w:type="spellEnd"/>
      <w:r w:rsidR="008E47BE" w:rsidRPr="001B6DFB">
        <w:rPr>
          <w:rFonts w:ascii="Arial" w:hAnsi="Arial" w:cs="Arial"/>
          <w:color w:val="0D0D0D" w:themeColor="text1" w:themeTint="F2"/>
          <w:sz w:val="24"/>
          <w:szCs w:val="24"/>
        </w:rPr>
        <w:t xml:space="preserve"> (pour calculer la distance euclidienne)</w:t>
      </w:r>
    </w:p>
    <w:p w:rsidR="008E47BE" w:rsidRPr="001B6DFB" w:rsidRDefault="009C2AF5" w:rsidP="001B6DFB">
      <w:pPr>
        <w:pStyle w:val="Listepuces"/>
        <w:numPr>
          <w:ilvl w:val="0"/>
          <w:numId w:val="0"/>
        </w:numPr>
        <w:spacing w:line="276" w:lineRule="auto"/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 xml:space="preserve">• </w:t>
      </w:r>
      <w:proofErr w:type="spellStart"/>
      <w:r w:rsidR="008E47BE" w:rsidRPr="001B6DFB">
        <w:rPr>
          <w:rFonts w:ascii="Arial" w:hAnsi="Arial" w:cs="Arial"/>
          <w:color w:val="0D0D0D" w:themeColor="text1" w:themeTint="F2"/>
          <w:sz w:val="24"/>
          <w:szCs w:val="24"/>
        </w:rPr>
        <w:t>neighbors</w:t>
      </w:r>
      <w:proofErr w:type="spellEnd"/>
      <w:r w:rsidR="008E47BE" w:rsidRPr="001B6DFB">
        <w:rPr>
          <w:rFonts w:ascii="Arial" w:hAnsi="Arial" w:cs="Arial"/>
          <w:color w:val="0D0D0D" w:themeColor="text1" w:themeTint="F2"/>
          <w:sz w:val="24"/>
          <w:szCs w:val="24"/>
        </w:rPr>
        <w:t xml:space="preserve"> (Pour trouver le k plus proche voisin)</w:t>
      </w:r>
    </w:p>
    <w:p w:rsidR="00CC6D31" w:rsidRPr="001B6DFB" w:rsidRDefault="009C2AF5" w:rsidP="001B6DFB">
      <w:pPr>
        <w:pStyle w:val="Listepuces"/>
        <w:numPr>
          <w:ilvl w:val="0"/>
          <w:numId w:val="0"/>
        </w:numPr>
        <w:spacing w:line="276" w:lineRule="auto"/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 xml:space="preserve">• </w:t>
      </w:r>
      <w:proofErr w:type="spellStart"/>
      <w:r w:rsidR="008E47BE" w:rsidRPr="001B6DFB">
        <w:rPr>
          <w:rFonts w:ascii="Arial" w:hAnsi="Arial" w:cs="Arial"/>
          <w:color w:val="0D0D0D" w:themeColor="text1" w:themeTint="F2"/>
          <w:sz w:val="24"/>
          <w:szCs w:val="24"/>
        </w:rPr>
        <w:t>prediction</w:t>
      </w:r>
      <w:proofErr w:type="spellEnd"/>
      <w:r w:rsidR="008E47BE" w:rsidRPr="001B6DFB">
        <w:rPr>
          <w:rFonts w:ascii="Arial" w:hAnsi="Arial" w:cs="Arial"/>
          <w:color w:val="0D0D0D" w:themeColor="text1" w:themeTint="F2"/>
          <w:sz w:val="24"/>
          <w:szCs w:val="24"/>
        </w:rPr>
        <w:t xml:space="preserve"> (Qui  renvoie le résultat à savoir si l’individu </w:t>
      </w:r>
      <w:r w:rsidR="00C765FD" w:rsidRPr="001B6DFB">
        <w:rPr>
          <w:rFonts w:ascii="Arial" w:hAnsi="Arial" w:cs="Arial"/>
          <w:color w:val="0D0D0D" w:themeColor="text1" w:themeTint="F2"/>
          <w:sz w:val="24"/>
          <w:szCs w:val="24"/>
        </w:rPr>
        <w:t>va</w:t>
      </w:r>
      <w:r w:rsidR="008E47BE" w:rsidRPr="001B6DFB">
        <w:rPr>
          <w:rFonts w:ascii="Arial" w:hAnsi="Arial" w:cs="Arial"/>
          <w:color w:val="0D0D0D" w:themeColor="text1" w:themeTint="F2"/>
          <w:sz w:val="24"/>
          <w:szCs w:val="24"/>
        </w:rPr>
        <w:t xml:space="preserve"> souscrire ou non)</w:t>
      </w:r>
    </w:p>
    <w:p w:rsidR="00F42E20" w:rsidRPr="001B6DFB" w:rsidRDefault="00F42E20" w:rsidP="001B6DFB">
      <w:pPr>
        <w:pStyle w:val="Listepuces"/>
        <w:numPr>
          <w:ilvl w:val="0"/>
          <w:numId w:val="1"/>
        </w:numPr>
        <w:spacing w:line="27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>En fin j’ai  effectué le test avec le fichier (</w:t>
      </w:r>
      <w:proofErr w:type="spellStart"/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>bank_test_data</w:t>
      </w:r>
      <w:proofErr w:type="spellEnd"/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 xml:space="preserve">), puis le </w:t>
      </w:r>
      <w:r w:rsidR="007E594B" w:rsidRPr="001B6DFB">
        <w:rPr>
          <w:rFonts w:ascii="Arial" w:hAnsi="Arial" w:cs="Arial"/>
          <w:color w:val="0D0D0D" w:themeColor="text1" w:themeTint="F2"/>
          <w:sz w:val="24"/>
          <w:szCs w:val="24"/>
        </w:rPr>
        <w:t>résultat</w:t>
      </w:r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 xml:space="preserve"> enregistré dans un fichier nommé (</w:t>
      </w:r>
      <w:proofErr w:type="spellStart"/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>test_result</w:t>
      </w:r>
      <w:proofErr w:type="spellEnd"/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 xml:space="preserve">) au format csv   </w:t>
      </w:r>
    </w:p>
    <w:p w:rsidR="007E4767" w:rsidRPr="00254055" w:rsidRDefault="00C773ED" w:rsidP="00254055">
      <w:pPr>
        <w:pStyle w:val="Titre1"/>
      </w:pPr>
      <w:r w:rsidRPr="00254055">
        <w:t>Model de régression logistique</w:t>
      </w:r>
      <w:r w:rsidR="007E4767" w:rsidRPr="00254055">
        <w:t> :</w:t>
      </w:r>
    </w:p>
    <w:p w:rsidR="009175A5" w:rsidRPr="001B6DFB" w:rsidRDefault="009C2AF5" w:rsidP="001B6DFB">
      <w:pPr>
        <w:pStyle w:val="Titre2"/>
        <w:spacing w:line="276" w:lineRule="auto"/>
        <w:rPr>
          <w:rFonts w:ascii="Arial" w:hAnsi="Arial" w:cs="Arial"/>
          <w:caps w:val="0"/>
          <w:color w:val="0D0D0D" w:themeColor="text1" w:themeTint="F2"/>
          <w:szCs w:val="24"/>
          <w:shd w:val="clear" w:color="auto" w:fill="FFFFFF"/>
        </w:rPr>
      </w:pPr>
      <w:r w:rsidRPr="001B6DFB">
        <w:rPr>
          <w:rFonts w:ascii="Arial" w:hAnsi="Arial" w:cs="Arial"/>
          <w:caps w:val="0"/>
          <w:color w:val="0D0D0D" w:themeColor="text1" w:themeTint="F2"/>
          <w:szCs w:val="24"/>
          <w:shd w:val="clear" w:color="auto" w:fill="FFFFFF"/>
        </w:rPr>
        <w:t xml:space="preserve">La régression logistique est largement répandue dans le domaine bancaire et des assurances. </w:t>
      </w:r>
      <w:r w:rsidR="009175A5" w:rsidRPr="001B6DFB">
        <w:rPr>
          <w:rFonts w:ascii="Arial" w:hAnsi="Arial" w:cs="Arial"/>
          <w:caps w:val="0"/>
          <w:color w:val="0D0D0D" w:themeColor="text1" w:themeTint="F2"/>
          <w:szCs w:val="24"/>
          <w:shd w:val="clear" w:color="auto" w:fill="FFFFFF"/>
        </w:rPr>
        <w:t>C’est un modèle de régression binomiale.</w:t>
      </w:r>
    </w:p>
    <w:p w:rsidR="009175A5" w:rsidRDefault="009175A5" w:rsidP="001B6DFB">
      <w:pPr>
        <w:spacing w:line="276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8B4718" w:rsidRPr="001B6DFB" w:rsidRDefault="008B4718" w:rsidP="001B6DFB">
      <w:pPr>
        <w:spacing w:line="276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9175A5" w:rsidRPr="001B6DFB" w:rsidRDefault="009175A5" w:rsidP="004F7938">
      <w:pPr>
        <w:pStyle w:val="Titre1"/>
      </w:pPr>
      <w:r w:rsidRPr="001B6DFB">
        <w:t>Ces points forts :</w:t>
      </w:r>
    </w:p>
    <w:p w:rsidR="009175A5" w:rsidRPr="001B6DFB" w:rsidRDefault="009175A5" w:rsidP="001B6DFB">
      <w:pPr>
        <w:pStyle w:val="Listepuces"/>
        <w:numPr>
          <w:ilvl w:val="0"/>
          <w:numId w:val="0"/>
        </w:numPr>
        <w:spacing w:line="276" w:lineRule="auto"/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>• Il nous permet à expliquer la survenue d’un évènement</w:t>
      </w:r>
    </w:p>
    <w:p w:rsidR="009175A5" w:rsidRPr="001B6DFB" w:rsidRDefault="009175A5" w:rsidP="001B6DFB">
      <w:pPr>
        <w:pStyle w:val="Listepuces"/>
        <w:numPr>
          <w:ilvl w:val="0"/>
          <w:numId w:val="0"/>
        </w:numPr>
        <w:spacing w:line="276" w:lineRule="auto"/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>• Il nous permet à cherche la probabilité de succès</w:t>
      </w:r>
    </w:p>
    <w:p w:rsidR="00660748" w:rsidRPr="001B6DFB" w:rsidRDefault="00660748" w:rsidP="008B4718">
      <w:pPr>
        <w:pStyle w:val="Titre1"/>
      </w:pPr>
      <w:r w:rsidRPr="001B6DFB">
        <w:t>Comment c’est dérouler le travail ? </w:t>
      </w:r>
    </w:p>
    <w:p w:rsidR="00660748" w:rsidRPr="001B6DFB" w:rsidRDefault="00660748" w:rsidP="001B6DFB">
      <w:pPr>
        <w:spacing w:line="27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>Après le chargement  des données, l’encodage et la création du vecteur de poids. J’ai utilisé des fonctions pour entrainer le model comme :</w:t>
      </w:r>
    </w:p>
    <w:p w:rsidR="009175A5" w:rsidRPr="001B6DFB" w:rsidRDefault="009175A5" w:rsidP="001B6DFB">
      <w:pPr>
        <w:pStyle w:val="Listepuces"/>
        <w:numPr>
          <w:ilvl w:val="0"/>
          <w:numId w:val="0"/>
        </w:numPr>
        <w:spacing w:line="276" w:lineRule="auto"/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 xml:space="preserve">• </w:t>
      </w:r>
      <w:r w:rsidR="00AE3CC9" w:rsidRPr="001B6DFB">
        <w:rPr>
          <w:rFonts w:ascii="Arial" w:hAnsi="Arial" w:cs="Arial"/>
          <w:color w:val="0D0D0D" w:themeColor="text1" w:themeTint="F2"/>
          <w:sz w:val="24"/>
          <w:szCs w:val="24"/>
        </w:rPr>
        <w:t>Une fonction pour calculer le taux d’erreur</w:t>
      </w:r>
    </w:p>
    <w:p w:rsidR="009175A5" w:rsidRPr="001B6DFB" w:rsidRDefault="009175A5" w:rsidP="001B6DFB">
      <w:pPr>
        <w:pStyle w:val="Listepuces"/>
        <w:numPr>
          <w:ilvl w:val="0"/>
          <w:numId w:val="0"/>
        </w:numPr>
        <w:spacing w:line="276" w:lineRule="auto"/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 xml:space="preserve">• </w:t>
      </w:r>
      <w:r w:rsidR="00AE3CC9" w:rsidRPr="001B6DFB">
        <w:rPr>
          <w:rFonts w:ascii="Arial" w:hAnsi="Arial" w:cs="Arial"/>
          <w:color w:val="0D0D0D" w:themeColor="text1" w:themeTint="F2"/>
          <w:sz w:val="24"/>
          <w:szCs w:val="24"/>
        </w:rPr>
        <w:t xml:space="preserve">Une fonction de </w:t>
      </w:r>
      <w:r w:rsidR="00660748" w:rsidRPr="001B6DFB">
        <w:rPr>
          <w:rFonts w:ascii="Arial" w:hAnsi="Arial" w:cs="Arial"/>
          <w:color w:val="0D0D0D" w:themeColor="text1" w:themeTint="F2"/>
          <w:sz w:val="24"/>
          <w:szCs w:val="24"/>
        </w:rPr>
        <w:t>prédiction</w:t>
      </w:r>
    </w:p>
    <w:p w:rsidR="00AE3CC9" w:rsidRPr="001B6DFB" w:rsidRDefault="00AE3CC9" w:rsidP="001B6DFB">
      <w:pPr>
        <w:pStyle w:val="Listepuces"/>
        <w:numPr>
          <w:ilvl w:val="0"/>
          <w:numId w:val="0"/>
        </w:numPr>
        <w:spacing w:line="276" w:lineRule="auto"/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 xml:space="preserve">• Le cross </w:t>
      </w:r>
      <w:proofErr w:type="spellStart"/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>entropy</w:t>
      </w:r>
      <w:proofErr w:type="spellEnd"/>
    </w:p>
    <w:p w:rsidR="00AE3CC9" w:rsidRPr="001B6DFB" w:rsidRDefault="00AE3CC9" w:rsidP="001B6DFB">
      <w:pPr>
        <w:pStyle w:val="Listepuces"/>
        <w:numPr>
          <w:ilvl w:val="0"/>
          <w:numId w:val="0"/>
        </w:numPr>
        <w:spacing w:line="276" w:lineRule="auto"/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>• Le gradient</w:t>
      </w:r>
    </w:p>
    <w:p w:rsidR="00AE3CC9" w:rsidRPr="001B6DFB" w:rsidRDefault="00AE3CC9" w:rsidP="001B6DFB">
      <w:pPr>
        <w:pStyle w:val="Listepuces"/>
        <w:numPr>
          <w:ilvl w:val="0"/>
          <w:numId w:val="0"/>
        </w:numPr>
        <w:spacing w:line="276" w:lineRule="auto"/>
        <w:ind w:left="720"/>
        <w:rPr>
          <w:rFonts w:ascii="Arial" w:hAnsi="Arial" w:cs="Arial"/>
          <w:color w:val="0D0D0D" w:themeColor="text1" w:themeTint="F2"/>
          <w:sz w:val="24"/>
          <w:szCs w:val="24"/>
        </w:rPr>
      </w:pPr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 xml:space="preserve">• La sortie du model </w:t>
      </w:r>
    </w:p>
    <w:p w:rsidR="009175A5" w:rsidRPr="001B6DFB" w:rsidRDefault="00ED7887" w:rsidP="001B6DFB">
      <w:pPr>
        <w:pStyle w:val="Listepuces"/>
        <w:numPr>
          <w:ilvl w:val="0"/>
          <w:numId w:val="0"/>
        </w:numPr>
        <w:spacing w:line="27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>Et enfin le résultat est enregistré dans un fichier (</w:t>
      </w:r>
      <w:proofErr w:type="spellStart"/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>bank_test_result</w:t>
      </w:r>
      <w:proofErr w:type="spellEnd"/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 xml:space="preserve">). </w:t>
      </w:r>
    </w:p>
    <w:p w:rsidR="007521B2" w:rsidRPr="008B4718" w:rsidRDefault="007521B2" w:rsidP="008B4718">
      <w:pPr>
        <w:pStyle w:val="Titre1"/>
      </w:pPr>
      <w:r w:rsidRPr="008B4718">
        <w:t>Conclusion</w:t>
      </w:r>
    </w:p>
    <w:p w:rsidR="007521B2" w:rsidRPr="001B6DFB" w:rsidRDefault="007521B2" w:rsidP="001B6DFB">
      <w:pPr>
        <w:spacing w:line="27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>Après avoir le résultat de  chacun des algorithmes (KNN et régression logistique). J’ai constaté  qu’à l’exécution l’algorithme de régression logistique est beaucoup plus rapide, tandis que la méthode des K plus proche voisin prenait énormément de temps avant d’obtenir le résultat.</w:t>
      </w:r>
    </w:p>
    <w:p w:rsidR="007521B2" w:rsidRPr="001B6DFB" w:rsidRDefault="007521B2" w:rsidP="001B6DFB">
      <w:pPr>
        <w:spacing w:line="276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 xml:space="preserve">Mais sur </w:t>
      </w:r>
      <w:proofErr w:type="spellStart"/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>codalab</w:t>
      </w:r>
      <w:proofErr w:type="spellEnd"/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DB5013">
        <w:rPr>
          <w:rFonts w:ascii="Arial" w:hAnsi="Arial" w:cs="Arial"/>
          <w:color w:val="0D0D0D" w:themeColor="text1" w:themeTint="F2"/>
          <w:sz w:val="24"/>
          <w:szCs w:val="24"/>
        </w:rPr>
        <w:t>la régression logistique</w:t>
      </w:r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 xml:space="preserve"> affichai un meilleur </w:t>
      </w:r>
      <w:r w:rsidR="00130EB5" w:rsidRPr="001B6DFB">
        <w:rPr>
          <w:rFonts w:ascii="Arial" w:hAnsi="Arial" w:cs="Arial"/>
          <w:color w:val="0D0D0D" w:themeColor="text1" w:themeTint="F2"/>
          <w:sz w:val="24"/>
          <w:szCs w:val="24"/>
        </w:rPr>
        <w:t>score</w:t>
      </w:r>
      <w:r w:rsidR="00130EB5">
        <w:rPr>
          <w:rFonts w:ascii="Arial" w:hAnsi="Arial" w:cs="Arial"/>
          <w:color w:val="0D0D0D" w:themeColor="text1" w:themeTint="F2"/>
          <w:sz w:val="24"/>
          <w:szCs w:val="24"/>
        </w:rPr>
        <w:t xml:space="preserve"> (0.8104)</w:t>
      </w:r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 xml:space="preserve"> para-port à la </w:t>
      </w:r>
      <w:r w:rsidR="00DB5013">
        <w:rPr>
          <w:rFonts w:ascii="Arial" w:hAnsi="Arial" w:cs="Arial"/>
          <w:color w:val="0D0D0D" w:themeColor="text1" w:themeTint="F2"/>
          <w:sz w:val="24"/>
          <w:szCs w:val="24"/>
        </w:rPr>
        <w:t>méthode des k plus proche voisin</w:t>
      </w:r>
      <w:r w:rsidRPr="001B6DFB">
        <w:rPr>
          <w:rFonts w:ascii="Arial" w:hAnsi="Arial" w:cs="Arial"/>
          <w:color w:val="0D0D0D" w:themeColor="text1" w:themeTint="F2"/>
          <w:sz w:val="24"/>
          <w:szCs w:val="24"/>
        </w:rPr>
        <w:t xml:space="preserve">.  </w:t>
      </w:r>
    </w:p>
    <w:p w:rsidR="007521B2" w:rsidRPr="001B6DFB" w:rsidRDefault="007521B2" w:rsidP="001B6DFB">
      <w:pPr>
        <w:pStyle w:val="Listepuces"/>
        <w:numPr>
          <w:ilvl w:val="0"/>
          <w:numId w:val="0"/>
        </w:numPr>
        <w:spacing w:line="276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sectPr w:rsidR="007521B2" w:rsidRPr="001B6DFB" w:rsidSect="00D5222D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EC7" w:rsidRDefault="001A3EC7" w:rsidP="00C6554A">
      <w:pPr>
        <w:spacing w:before="0" w:after="0" w:line="240" w:lineRule="auto"/>
      </w:pPr>
      <w:r>
        <w:separator/>
      </w:r>
    </w:p>
  </w:endnote>
  <w:endnote w:type="continuationSeparator" w:id="0">
    <w:p w:rsidR="001A3EC7" w:rsidRDefault="001A3EC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59132F">
      <w:rPr>
        <w:noProof/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EC7" w:rsidRDefault="001A3EC7" w:rsidP="00C6554A">
      <w:pPr>
        <w:spacing w:before="0" w:after="0" w:line="240" w:lineRule="auto"/>
      </w:pPr>
      <w:r>
        <w:separator/>
      </w:r>
    </w:p>
  </w:footnote>
  <w:footnote w:type="continuationSeparator" w:id="0">
    <w:p w:rsidR="001A3EC7" w:rsidRDefault="001A3EC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25"/>
    <w:rsid w:val="00050CEF"/>
    <w:rsid w:val="00096D6D"/>
    <w:rsid w:val="000D0092"/>
    <w:rsid w:val="0011095D"/>
    <w:rsid w:val="00130EB5"/>
    <w:rsid w:val="001A3EC7"/>
    <w:rsid w:val="001B6DFB"/>
    <w:rsid w:val="00254055"/>
    <w:rsid w:val="002554CD"/>
    <w:rsid w:val="00293B83"/>
    <w:rsid w:val="002B4294"/>
    <w:rsid w:val="0031080A"/>
    <w:rsid w:val="00333D0D"/>
    <w:rsid w:val="004C049F"/>
    <w:rsid w:val="004E7E78"/>
    <w:rsid w:val="004F7938"/>
    <w:rsid w:val="005000E2"/>
    <w:rsid w:val="005144E4"/>
    <w:rsid w:val="0059132F"/>
    <w:rsid w:val="005B12C1"/>
    <w:rsid w:val="00660748"/>
    <w:rsid w:val="006A3CE7"/>
    <w:rsid w:val="006A3F2A"/>
    <w:rsid w:val="006C2C0C"/>
    <w:rsid w:val="007521B2"/>
    <w:rsid w:val="00783D6C"/>
    <w:rsid w:val="007C3D27"/>
    <w:rsid w:val="007E4767"/>
    <w:rsid w:val="007E594B"/>
    <w:rsid w:val="007F13F6"/>
    <w:rsid w:val="00800D33"/>
    <w:rsid w:val="0088781A"/>
    <w:rsid w:val="0089714F"/>
    <w:rsid w:val="008B4718"/>
    <w:rsid w:val="008E47BE"/>
    <w:rsid w:val="009175A5"/>
    <w:rsid w:val="009C2AF5"/>
    <w:rsid w:val="00A00824"/>
    <w:rsid w:val="00A72EB0"/>
    <w:rsid w:val="00AE3CC9"/>
    <w:rsid w:val="00B41DAF"/>
    <w:rsid w:val="00BB3925"/>
    <w:rsid w:val="00BC2307"/>
    <w:rsid w:val="00C20F25"/>
    <w:rsid w:val="00C6554A"/>
    <w:rsid w:val="00C765FD"/>
    <w:rsid w:val="00C773ED"/>
    <w:rsid w:val="00CC6D31"/>
    <w:rsid w:val="00D4702D"/>
    <w:rsid w:val="00D5222D"/>
    <w:rsid w:val="00D94D4C"/>
    <w:rsid w:val="00DB5013"/>
    <w:rsid w:val="00DD6ABB"/>
    <w:rsid w:val="00ED7887"/>
    <w:rsid w:val="00ED7C44"/>
    <w:rsid w:val="00F42E20"/>
    <w:rsid w:val="00FC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8552825-68C6-430A-BFA4-7E60FC8D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lev">
    <w:name w:val="Strong"/>
    <w:basedOn w:val="Policepardfaut"/>
    <w:uiPriority w:val="22"/>
    <w:qFormat/>
    <w:rsid w:val="00CC6D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5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Issa\AppData\Roaming\Microsoft\Templates\Rapport%20d&#8217;&#233;tudiant%20avec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</Template>
  <TotalTime>114</TotalTime>
  <Pages>3</Pages>
  <Words>433</Words>
  <Characters>2383</Characters>
  <Application>Microsoft Office Word</Application>
  <DocSecurity>0</DocSecurity>
  <Lines>19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  <vt:variant>
        <vt:lpstr>Title</vt:lpstr>
      </vt:variant>
      <vt:variant>
        <vt:i4>1</vt:i4>
      </vt:variant>
    </vt:vector>
  </HeadingPairs>
  <TitlesOfParts>
    <vt:vector size="10" baseType="lpstr">
      <vt:lpstr/>
      <vt:lpstr>Contexte</vt:lpstr>
      <vt:lpstr>    Objectif</vt:lpstr>
      <vt:lpstr>Méthode  k-NN :</vt:lpstr>
      <vt:lpstr>Comment c’est dérouler le travail ? </vt:lpstr>
      <vt:lpstr>Model de régression logistique :</vt:lpstr>
      <vt:lpstr>    La régression logistique est largement répandue dans le domaine bancaire et des </vt:lpstr>
      <vt:lpstr>Comment c’est dérouler le travail ? </vt:lpstr>
      <vt:lpstr>Conclusion</vt:lpstr>
      <vt:lpstr/>
    </vt:vector>
  </TitlesOfParts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MoIssa</dc:creator>
  <cp:keywords/>
  <dc:description/>
  <cp:lastModifiedBy>Issa BARRY</cp:lastModifiedBy>
  <cp:revision>35</cp:revision>
  <dcterms:created xsi:type="dcterms:W3CDTF">2020-03-29T13:20:00Z</dcterms:created>
  <dcterms:modified xsi:type="dcterms:W3CDTF">2020-03-29T21:32:00Z</dcterms:modified>
</cp:coreProperties>
</file>